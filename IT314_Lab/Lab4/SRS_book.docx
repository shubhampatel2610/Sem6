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_SRS.mhtml" ContentType="message/rfc822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35EEC" w14:textId="77777777" w:rsidR="004B4BA3" w:rsidRDefault="004B4BA3">
      <w:pPr>
        <w:pStyle w:val="line"/>
      </w:pPr>
    </w:p>
    <w:p w14:paraId="7B6D5421" w14:textId="77777777" w:rsidR="004B4BA3" w:rsidRDefault="00F9104E">
      <w:pPr>
        <w:pStyle w:val="Title"/>
      </w:pPr>
      <w:sdt>
        <w:sdtPr>
          <w:alias w:val="Title"/>
          <w:tag w:val=""/>
          <w:id w:val="2063362600"/>
          <w:placeholder>
            <w:docPart w:val="08EA916A55A94C209C133121856D5FA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73A1F">
            <w:t>Software Requirements Specification</w:t>
          </w:r>
        </w:sdtContent>
      </w:sdt>
    </w:p>
    <w:p w14:paraId="2C41725F" w14:textId="77777777" w:rsidR="0009103F" w:rsidRDefault="0009103F">
      <w:pPr>
        <w:pStyle w:val="ByLine"/>
      </w:pPr>
    </w:p>
    <w:p w14:paraId="65CD6E11" w14:textId="77777777" w:rsidR="0009103F" w:rsidRDefault="0009103F">
      <w:pPr>
        <w:pStyle w:val="ByLine"/>
      </w:pPr>
    </w:p>
    <w:p w14:paraId="15046DED" w14:textId="77777777" w:rsidR="0009103F" w:rsidRDefault="0009103F">
      <w:pPr>
        <w:pStyle w:val="ByLine"/>
      </w:pPr>
    </w:p>
    <w:p w14:paraId="65F9D837" w14:textId="77777777" w:rsidR="0009103F" w:rsidRDefault="0009103F">
      <w:pPr>
        <w:pStyle w:val="ByLine"/>
      </w:pPr>
    </w:p>
    <w:p w14:paraId="3CE89BE2" w14:textId="77777777" w:rsidR="008A45FF" w:rsidRDefault="008A45FF">
      <w:pPr>
        <w:pStyle w:val="ByLine"/>
      </w:pPr>
    </w:p>
    <w:p w14:paraId="42B10824" w14:textId="77777777" w:rsidR="00210787" w:rsidRDefault="00210787">
      <w:pPr>
        <w:pStyle w:val="ByLine"/>
      </w:pPr>
    </w:p>
    <w:p w14:paraId="1C921B28" w14:textId="77777777" w:rsidR="00210787" w:rsidRDefault="00210787">
      <w:pPr>
        <w:pStyle w:val="ByLine"/>
      </w:pPr>
      <w:r>
        <w:t xml:space="preserve">Project: </w:t>
      </w:r>
      <w:r>
        <w:t>HAS_51</w:t>
      </w:r>
    </w:p>
    <w:p w14:paraId="2C288B59" w14:textId="77777777" w:rsidR="0009103F" w:rsidRDefault="008A45FF">
      <w:pPr>
        <w:pStyle w:val="ByLine"/>
      </w:pPr>
      <w:r>
        <w:t xml:space="preserve">Document: </w:t>
      </w:r>
      <w:r w:rsidR="00973A1F">
        <w:t>SRS</w:t>
      </w:r>
    </w:p>
    <w:p w14:paraId="2A76A98E" w14:textId="77777777" w:rsidR="004B4BA3" w:rsidRDefault="008A45FF" w:rsidP="00E65BB4">
      <w:pPr>
        <w:pStyle w:val="ByLine"/>
      </w:pPr>
      <w:r>
        <w:t xml:space="preserve">Author: </w:t>
      </w:r>
      <w:sdt>
        <w:sdtPr>
          <w:alias w:val="Author"/>
          <w:tag w:val=""/>
          <w:id w:val="242621202"/>
          <w:placeholder>
            <w:docPart w:val="F81962DD3CB140C39DB7C35D06DD282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5125B">
            <w:t>Shubham</w:t>
          </w:r>
        </w:sdtContent>
      </w:sdt>
      <w:r w:rsidR="0009103F">
        <w:t xml:space="preserve"> </w:t>
      </w:r>
      <w:sdt>
        <w:sdtPr>
          <w:alias w:val="Company"/>
          <w:tag w:val=""/>
          <w:id w:val="359250694"/>
          <w:placeholder>
            <w:docPart w:val="61253113AB7741DFBFFC10715CACFC69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spellStart"/>
          <w:r w:rsidR="00B5125B">
            <w:t>DAIICT</w:t>
          </w:r>
          <w:proofErr w:type="spellEnd"/>
        </w:sdtContent>
      </w:sdt>
    </w:p>
    <w:p w14:paraId="2553665C" w14:textId="77777777" w:rsidR="004B4BA3" w:rsidRPr="00CB6DC8" w:rsidRDefault="008A45FF" w:rsidP="008A45FF">
      <w:pPr>
        <w:pStyle w:val="ByLine"/>
        <w:sectPr w:rsidR="004B4BA3" w:rsidRPr="00CB6DC8" w:rsidSect="0009103F">
          <w:headerReference w:type="default" r:id="rId8"/>
          <w:footerReference w:type="default" r:id="rId9"/>
          <w:footerReference w:type="firs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  <w:titlePg/>
          <w:docGrid w:linePitch="326"/>
        </w:sectPr>
      </w:pPr>
      <w:r>
        <w:t xml:space="preserve">Published on: </w:t>
      </w:r>
      <w:r w:rsidR="00594215">
        <w:t>2022-03-06</w:t>
      </w:r>
    </w:p>
    <w:p w14:paraId="0B8A8CA0" w14:textId="77777777" w:rsidR="004B4BA3" w:rsidRDefault="004B4BA3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  <w:r>
        <w:lastRenderedPageBreak/>
        <w:t>Table of Contents</w:t>
      </w:r>
    </w:p>
    <w:p w14:paraId="5D418840" w14:textId="380E1056" w:rsidR="004B4BA3" w:rsidRPr="00CB6DC8" w:rsidRDefault="000103BD">
      <w:r>
        <w:rPr>
          <w:rFonts w:ascii="Times New Roman" w:hAnsi="Times New Roman"/>
          <w:b/>
        </w:rPr>
        <w:fldChar w:fldCharType="begin"/>
      </w:r>
      <w:r>
        <w:rPr>
          <w:rFonts w:ascii="Times New Roman" w:hAnsi="Times New Roman"/>
          <w:b/>
        </w:rPr>
        <w:instrText xml:space="preserve"> TOC \o "1-2" \h \z </w:instrText>
      </w:r>
      <w:r>
        <w:rPr>
          <w:rFonts w:ascii="Times New Roman" w:hAnsi="Times New Roman"/>
          <w:b/>
        </w:rPr>
        <w:fldChar w:fldCharType="separate"/>
      </w:r>
      <w:r>
        <w:rPr>
          <w:rFonts w:ascii="Times New Roman" w:hAnsi="Times New Roman"/>
          <w:bCs/>
          <w:noProof/>
        </w:rPr>
        <w:t>No table of contents entries found.</w:t>
      </w:r>
      <w:r>
        <w:rPr>
          <w:rFonts w:ascii="Times New Roman" w:hAnsi="Times New Roman"/>
          <w:b/>
        </w:rPr>
        <w:fldChar w:fldCharType="end"/>
      </w:r>
    </w:p>
    <w:p w14:paraId="3614ECF2" w14:textId="77777777" w:rsidR="004B4BA3" w:rsidRPr="00CB6DC8" w:rsidRDefault="004B4BA3"/>
    <w:p w14:paraId="5BD2D6C1" w14:textId="77777777" w:rsidR="00EA06B1" w:rsidRDefault="00EA06B1" w:rsidP="00E65BB4">
      <w:r>
        <w:br w:type="page"/>
      </w:r>
    </w:p>
    <w:altChunk r:id="rId15"/>
    <w:sectPr w:rsidR="004B4BA3" w:rsidRPr="00A96696" w:rsidSect="0009103F">
      <w:head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8ED2A" w14:textId="77777777" w:rsidR="00F9104E" w:rsidRDefault="00F9104E">
      <w:r>
        <w:separator/>
      </w:r>
    </w:p>
  </w:endnote>
  <w:endnote w:type="continuationSeparator" w:id="0">
    <w:p w14:paraId="0ECFD99C" w14:textId="77777777" w:rsidR="00F9104E" w:rsidRDefault="00F91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3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E0024" w14:textId="77777777" w:rsidR="0009103F" w:rsidRDefault="0009103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4B4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08837CC" w14:textId="77777777" w:rsidR="00594295" w:rsidRPr="00EA06B1" w:rsidRDefault="00594295" w:rsidP="00EA06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526D8" w14:textId="77777777" w:rsidR="0009103F" w:rsidRDefault="0009103F">
    <w:pPr>
      <w:pStyle w:val="Footer"/>
      <w:jc w:val="right"/>
    </w:pPr>
  </w:p>
  <w:p w14:paraId="20602ACD" w14:textId="77777777" w:rsidR="0009103F" w:rsidRDefault="000910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C5B48" w14:textId="77777777" w:rsidR="00F9104E" w:rsidRDefault="00F9104E">
      <w:r>
        <w:separator/>
      </w:r>
    </w:p>
  </w:footnote>
  <w:footnote w:type="continuationSeparator" w:id="0">
    <w:p w14:paraId="66FFDFE3" w14:textId="77777777" w:rsidR="00F9104E" w:rsidRDefault="00F910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FCC1" w14:textId="77777777" w:rsidR="00106A0B" w:rsidRDefault="00106A0B">
    <w:pPr>
      <w:pStyle w:val="Header"/>
    </w:pPr>
  </w:p>
  <w:p w14:paraId="0C8752DB" w14:textId="77777777" w:rsidR="00106A0B" w:rsidRDefault="00106A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2017953966"/>
      <w:placeholder>
        <w:docPart w:val="AFCCF0A29AF84F5AB4BCB401786348C1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DC644A8" w14:textId="77777777" w:rsidR="0009103F" w:rsidRDefault="008A45FF">
        <w:pPr>
          <w:pStyle w:val="Header"/>
        </w:pPr>
        <w:r>
          <w:t>Software Requirements Specification</w:t>
        </w:r>
      </w:p>
    </w:sdtContent>
  </w:sdt>
  <w:p w14:paraId="2A44A5E4" w14:textId="77777777" w:rsidR="0009103F" w:rsidRDefault="000910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827DB5"/>
    <w:multiLevelType w:val="multilevel"/>
    <w:tmpl w:val="A20C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C664AE"/>
    <w:multiLevelType w:val="multilevel"/>
    <w:tmpl w:val="6CC4F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F0E1A"/>
    <w:multiLevelType w:val="multilevel"/>
    <w:tmpl w:val="6EC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B"/>
    <w:rsid w:val="000103BD"/>
    <w:rsid w:val="0009103F"/>
    <w:rsid w:val="000A0782"/>
    <w:rsid w:val="00106A0B"/>
    <w:rsid w:val="0013429F"/>
    <w:rsid w:val="001A581C"/>
    <w:rsid w:val="00210787"/>
    <w:rsid w:val="00216B6B"/>
    <w:rsid w:val="00293F2C"/>
    <w:rsid w:val="002E4433"/>
    <w:rsid w:val="00351D31"/>
    <w:rsid w:val="00390A50"/>
    <w:rsid w:val="003A4274"/>
    <w:rsid w:val="004813D2"/>
    <w:rsid w:val="0049131C"/>
    <w:rsid w:val="004B4BA3"/>
    <w:rsid w:val="004D4AA6"/>
    <w:rsid w:val="00594215"/>
    <w:rsid w:val="00594295"/>
    <w:rsid w:val="00630E99"/>
    <w:rsid w:val="006516FB"/>
    <w:rsid w:val="00693B78"/>
    <w:rsid w:val="006C2221"/>
    <w:rsid w:val="007D4B40"/>
    <w:rsid w:val="0081112E"/>
    <w:rsid w:val="00841997"/>
    <w:rsid w:val="0085611C"/>
    <w:rsid w:val="0087030D"/>
    <w:rsid w:val="00896689"/>
    <w:rsid w:val="008A45FF"/>
    <w:rsid w:val="0095156E"/>
    <w:rsid w:val="00973A1F"/>
    <w:rsid w:val="009B6452"/>
    <w:rsid w:val="00A222FB"/>
    <w:rsid w:val="00A76EBB"/>
    <w:rsid w:val="00A96696"/>
    <w:rsid w:val="00AF0F5B"/>
    <w:rsid w:val="00B07A27"/>
    <w:rsid w:val="00B369E8"/>
    <w:rsid w:val="00B5125B"/>
    <w:rsid w:val="00B51CC3"/>
    <w:rsid w:val="00B736EB"/>
    <w:rsid w:val="00BE5A74"/>
    <w:rsid w:val="00CB6DC8"/>
    <w:rsid w:val="00CD4D61"/>
    <w:rsid w:val="00D21BAA"/>
    <w:rsid w:val="00D250B2"/>
    <w:rsid w:val="00D57979"/>
    <w:rsid w:val="00DC3D3A"/>
    <w:rsid w:val="00DD7DA2"/>
    <w:rsid w:val="00E03FA8"/>
    <w:rsid w:val="00E65BB4"/>
    <w:rsid w:val="00EA06B1"/>
    <w:rsid w:val="00EA257D"/>
    <w:rsid w:val="00EA746E"/>
    <w:rsid w:val="00F25455"/>
    <w:rsid w:val="00F365E6"/>
    <w:rsid w:val="00F76113"/>
    <w:rsid w:val="00F9104E"/>
    <w:rsid w:val="00FA5246"/>
    <w:rsid w:val="00FB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D150870"/>
  <w15:chartTrackingRefBased/>
  <w15:docId w15:val="{7C5A1620-059A-44E4-B335-2793EACA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uiPriority="22" w:qFormat="1"/>
    <w:lsdException w:name="Emphasis" w:uiPriority="20" w:qFormat="1"/>
    <w:lsdException w:name="Normal (Web)" w:uiPriority="99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5BB4"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C"/>
    <w:pPr>
      <w:keepNext/>
      <w:keepLines/>
      <w:pageBreakBefore/>
      <w:numPr>
        <w:numId w:val="1"/>
      </w:numPr>
      <w:spacing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A96696"/>
    <w:pPr>
      <w:keepNext/>
      <w:keepLines/>
      <w:numPr>
        <w:ilvl w:val="1"/>
        <w:numId w:val="1"/>
      </w:numPr>
      <w:spacing w:before="120" w:line="240" w:lineRule="atLeast"/>
      <w:contextualSpacing/>
      <w:outlineLvl w:val="1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93F2C"/>
    <w:pPr>
      <w:numPr>
        <w:ilvl w:val="2"/>
        <w:numId w:val="1"/>
      </w:numPr>
      <w:spacing w:before="12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841997"/>
    <w:pPr>
      <w:keepNext/>
      <w:numPr>
        <w:ilvl w:val="3"/>
        <w:numId w:val="1"/>
      </w:numPr>
      <w:spacing w:before="120" w:line="220" w:lineRule="exact"/>
      <w:contextualSpacing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841997"/>
    <w:pPr>
      <w:numPr>
        <w:ilvl w:val="4"/>
        <w:numId w:val="1"/>
      </w:numPr>
      <w:spacing w:before="120" w:line="220" w:lineRule="exact"/>
      <w:contextualSpacing/>
      <w:jc w:val="both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qFormat/>
    <w:rsid w:val="00841997"/>
    <w:pPr>
      <w:numPr>
        <w:ilvl w:val="5"/>
        <w:numId w:val="1"/>
      </w:numPr>
      <w:spacing w:before="120" w:line="220" w:lineRule="exact"/>
      <w:contextualSpacing/>
      <w:jc w:val="both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F2C"/>
    <w:rPr>
      <w:rFonts w:ascii="Times" w:hAnsi="Times"/>
      <w:b/>
      <w:kern w:val="28"/>
      <w:sz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96696"/>
    <w:rPr>
      <w:rFonts w:ascii="Times" w:hAnsi="Times"/>
      <w:b/>
      <w:sz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3F2C"/>
    <w:rPr>
      <w:rFonts w:ascii="Times" w:hAnsi="Times"/>
      <w:b/>
      <w:sz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41997"/>
    <w:rPr>
      <w:b/>
      <w:sz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841997"/>
    <w:rPr>
      <w:rFonts w:ascii="Times" w:hAnsi="Times"/>
      <w:b/>
      <w:sz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841997"/>
    <w:rPr>
      <w:rFonts w:ascii="Times" w:hAnsi="Times"/>
      <w:b/>
      <w:sz w:val="24"/>
      <w:lang w:val="en-US" w:eastAsia="en-US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EA06B1"/>
    <w:rPr>
      <w:rFonts w:ascii="Times" w:hAnsi="Times"/>
      <w:b/>
      <w:i/>
      <w:lang w:val="en-US" w:eastAsia="en-US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06A0B"/>
    <w:rPr>
      <w:rFonts w:ascii="Times" w:hAnsi="Times"/>
      <w:b/>
      <w:i/>
      <w:lang w:val="en-US" w:eastAsia="en-US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ByLine">
    <w:name w:val="ByLine"/>
    <w:basedOn w:val="Title"/>
    <w:rPr>
      <w:sz w:val="28"/>
    </w:rPr>
  </w:style>
  <w:style w:type="paragraph" w:styleId="BalloonText">
    <w:name w:val="Balloon Text"/>
    <w:basedOn w:val="Normal"/>
    <w:link w:val="BalloonTextChar"/>
    <w:semiHidden/>
    <w:unhideWhenUsed/>
    <w:rsid w:val="00D5797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57979"/>
    <w:rPr>
      <w:rFonts w:ascii="Segoe UI" w:hAnsi="Segoe UI" w:cs="Segoe UI"/>
      <w:sz w:val="18"/>
      <w:szCs w:val="18"/>
      <w:lang w:val="en-US" w:eastAsia="en-US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paragraph" w:styleId="NormalWeb">
    <w:name w:val="Normal (Web)"/>
    <w:basedOn w:val="Normal"/>
    <w:uiPriority w:val="99"/>
    <w:unhideWhenUsed/>
    <w:rsid w:val="00594295"/>
    <w:pPr>
      <w:spacing w:after="120" w:line="240" w:lineRule="auto"/>
    </w:pPr>
    <w:rPr>
      <w:rFonts w:ascii="Times New Roman" w:eastAsiaTheme="minorEastAsia" w:hAnsi="Times New Roman"/>
      <w:szCs w:val="24"/>
    </w:rPr>
  </w:style>
  <w:style w:type="character" w:styleId="Emphasis">
    <w:name w:val="Emphasis"/>
    <w:basedOn w:val="DefaultParagraphFont"/>
    <w:uiPriority w:val="20"/>
    <w:qFormat/>
    <w:rsid w:val="00594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59429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594295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9429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06A0B"/>
    <w:rPr>
      <w:color w:val="808080"/>
    </w:rPr>
  </w:style>
  <w:style w:type="paragraph" w:customStyle="1" w:styleId="rv-attachment">
    <w:name w:val="rv-attachment"/>
    <w:basedOn w:val="Normal"/>
    <w:rsid w:val="00B736EB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">
    <w:name w:val="rv-attribute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attribute-value">
    <w:name w:val="rv-attribute-value"/>
    <w:basedOn w:val="Normal"/>
    <w:rsid w:val="004813D2"/>
    <w:pPr>
      <w:spacing w:line="240" w:lineRule="auto"/>
    </w:pPr>
    <w:rPr>
      <w:rFonts w:ascii="Times New Roman" w:eastAsiaTheme="minorEastAsia" w:hAnsi="Times New Roman"/>
      <w:sz w:val="22"/>
      <w:szCs w:val="24"/>
    </w:rPr>
  </w:style>
  <w:style w:type="character" w:customStyle="1" w:styleId="rv-id">
    <w:name w:val="rv-id"/>
    <w:basedOn w:val="DefaultParagraphFont"/>
    <w:rsid w:val="00D250B2"/>
    <w:rPr>
      <w:b/>
    </w:rPr>
  </w:style>
  <w:style w:type="character" w:customStyle="1" w:styleId="rv-label">
    <w:name w:val="rv-label"/>
    <w:basedOn w:val="DefaultParagraphFont"/>
    <w:rsid w:val="00D250B2"/>
    <w:rPr>
      <w:i/>
    </w:rPr>
  </w:style>
  <w:style w:type="paragraph" w:customStyle="1" w:styleId="rv-text">
    <w:name w:val="rv-text"/>
    <w:basedOn w:val="Normal"/>
    <w:rsid w:val="00D250B2"/>
    <w:pPr>
      <w:spacing w:before="120" w:line="240" w:lineRule="auto"/>
    </w:pPr>
    <w:rPr>
      <w:rFonts w:ascii="Times New Roman" w:eastAsiaTheme="minorEastAsia" w:hAnsi="Times New Roman"/>
      <w:szCs w:val="24"/>
    </w:rPr>
  </w:style>
  <w:style w:type="character" w:customStyle="1" w:styleId="rv-link">
    <w:name w:val="rv-link"/>
    <w:basedOn w:val="DefaultParagraphFont"/>
    <w:rsid w:val="00DC3D3A"/>
  </w:style>
  <w:style w:type="paragraph" w:customStyle="1" w:styleId="rv-link-group">
    <w:name w:val="rv-link-group"/>
    <w:basedOn w:val="Normal"/>
    <w:rsid w:val="00DC3D3A"/>
    <w:pPr>
      <w:spacing w:before="60" w:line="240" w:lineRule="auto"/>
      <w:contextualSpacing/>
    </w:pPr>
    <w:rPr>
      <w:rFonts w:ascii="Times New Roman" w:eastAsiaTheme="minorEastAsia" w:hAnsi="Times New Roman"/>
      <w:sz w:val="22"/>
      <w:szCs w:val="24"/>
    </w:rPr>
  </w:style>
  <w:style w:type="paragraph" w:customStyle="1" w:styleId="rv-comment">
    <w:name w:val="rv-comment"/>
    <w:basedOn w:val="Normal"/>
    <w:rsid w:val="00DC3D3A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text-deleted">
    <w:name w:val="rv-text-deleted"/>
    <w:basedOn w:val="Normal"/>
    <w:rsid w:val="0087030D"/>
    <w:pPr>
      <w:spacing w:before="120" w:line="240" w:lineRule="auto"/>
    </w:pPr>
    <w:rPr>
      <w:rFonts w:ascii="Times New Roman" w:eastAsiaTheme="minorEastAsia" w:hAnsi="Times New Roman"/>
      <w:strike/>
      <w:szCs w:val="24"/>
    </w:rPr>
  </w:style>
  <w:style w:type="paragraph" w:customStyle="1" w:styleId="rv-column">
    <w:name w:val="rv-column"/>
    <w:basedOn w:val="Normal"/>
    <w:rsid w:val="00B51CC3"/>
    <w:pPr>
      <w:spacing w:before="60" w:line="240" w:lineRule="auto"/>
    </w:pPr>
    <w:rPr>
      <w:rFonts w:ascii="Times New Roman" w:eastAsiaTheme="minorEastAsia" w:hAnsi="Times New Roman"/>
      <w:sz w:val="22"/>
      <w:szCs w:val="24"/>
    </w:rPr>
  </w:style>
  <w:style w:type="paragraph" w:customStyle="1" w:styleId="rv-column-value">
    <w:name w:val="rv-column-value"/>
    <w:basedOn w:val="Normal"/>
    <w:rsid w:val="006516FB"/>
    <w:pPr>
      <w:spacing w:line="240" w:lineRule="auto"/>
    </w:pPr>
    <w:rPr>
      <w:rFonts w:ascii="Times New Roman" w:eastAsiaTheme="minorEastAsia" w:hAnsi="Times New Roman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7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0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2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5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1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5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Relationship Id="rId15" Type="http://schemas.openxmlformats.org/officeDocument/2006/relationships/aFChunk" Target="doc_SRS.mht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ace\reqview\src\templates\export\Word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8EA916A55A94C209C133121856D5FAD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729A4B44-9D10-479F-87A3-0EEA9041C4FE}"/>
      </w:docPartPr>
      <w:docPartBody>
        <w:p w:rsidR="00CF2113" w:rsidRDefault="00492A07">
          <w:pPr>
            <w:pStyle w:val="08EA916A55A94C209C133121856D5FAD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406E3C025C53452CB1AC9563285C2AD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6167E7A-00F7-4162-899E-F158695EFC79}"/>
      </w:docPartPr>
      <w:docPartBody>
        <w:p w:rsidR="00CF2113" w:rsidRDefault="00492A07">
          <w:pPr>
            <w:pStyle w:val="406E3C025C53452CB1AC9563285C2AD0"/>
          </w:pPr>
          <w:r w:rsidRPr="006E2FB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1962DD3CB140C39DB7C35D06DD282B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D829BE1-BED3-4090-B89A-7CB496FE0151}"/>
      </w:docPartPr>
      <w:docPartBody>
        <w:p w:rsidR="00CF2113" w:rsidRDefault="00492A07">
          <w:pPr>
            <w:pStyle w:val="F81962DD3CB140C39DB7C35D06DD282B"/>
          </w:pPr>
          <w:r w:rsidRPr="00DF35EF">
            <w:rPr>
              <w:rStyle w:val="PlaceholderText"/>
            </w:rPr>
            <w:t>[Author]</w:t>
          </w:r>
        </w:p>
      </w:docPartBody>
    </w:docPart>
    <w:docPart>
      <w:docPartPr>
        <w:name w:val="61253113AB7741DFBFFC10715CACFC6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2BBACF64-6621-4E96-B83E-D0ACD5DE8709}"/>
      </w:docPartPr>
      <w:docPartBody>
        <w:p w:rsidR="00CF2113" w:rsidRDefault="00492A07">
          <w:pPr>
            <w:pStyle w:val="61253113AB7741DFBFFC10715CACFC69"/>
          </w:pPr>
          <w:r w:rsidRPr="00DF35EF">
            <w:rPr>
              <w:rStyle w:val="PlaceholderText"/>
            </w:rPr>
            <w:t>[Company]</w:t>
          </w:r>
        </w:p>
      </w:docPartBody>
    </w:docPart>
    <w:docPart>
      <w:docPartPr>
        <w:name w:val="AFCCF0A29AF84F5AB4BCB401786348C1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C2C753C-DEFC-4A97-BF4E-FE05E1850E5E}"/>
      </w:docPartPr>
      <w:docPartBody>
        <w:p w:rsidR="00CF2113" w:rsidRDefault="00492A07">
          <w:pPr>
            <w:pStyle w:val="AFCCF0A29AF84F5AB4BCB401786348C1"/>
          </w:pPr>
          <w:r w:rsidRPr="00DF35EF">
            <w:rPr>
              <w:rStyle w:val="PlaceholderText"/>
            </w:rPr>
            <w:t>[Title]</w:t>
          </w:r>
        </w:p>
      </w:docPartBody>
    </w:docPart>
    <w:docPart>
      <w:docPartPr>
        <w:name w:val="CF3542D882904D83BF758DD62BC2C98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CD352BB-1360-49FF-817B-4562F03BD91D}"/>
      </w:docPartPr>
      <w:docPartBody>
        <w:p w:rsidR="00136470" w:rsidRDefault="006D0207">
          <w:r>
            <w:t>ReqView.date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A07"/>
    <w:rsid w:val="00136470"/>
    <w:rsid w:val="002C570A"/>
    <w:rsid w:val="00492A07"/>
    <w:rsid w:val="006D0207"/>
    <w:rsid w:val="00962920"/>
    <w:rsid w:val="009C2FCB"/>
    <w:rsid w:val="00A42A45"/>
    <w:rsid w:val="00CF2113"/>
    <w:rsid w:val="00DB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2920"/>
    <w:rPr>
      <w:color w:val="808080"/>
    </w:rPr>
  </w:style>
  <w:style w:type="paragraph" w:customStyle="1" w:styleId="08EA916A55A94C209C133121856D5FAD">
    <w:name w:val="08EA916A55A94C209C133121856D5FAD"/>
  </w:style>
  <w:style w:type="paragraph" w:customStyle="1" w:styleId="406E3C025C53452CB1AC9563285C2AD0">
    <w:name w:val="406E3C025C53452CB1AC9563285C2AD0"/>
  </w:style>
  <w:style w:type="paragraph" w:customStyle="1" w:styleId="F81962DD3CB140C39DB7C35D06DD282B">
    <w:name w:val="F81962DD3CB140C39DB7C35D06DD282B"/>
  </w:style>
  <w:style w:type="paragraph" w:customStyle="1" w:styleId="61253113AB7741DFBFFC10715CACFC69">
    <w:name w:val="61253113AB7741DFBFFC10715CACFC69"/>
  </w:style>
  <w:style w:type="paragraph" w:customStyle="1" w:styleId="AFCCF0A29AF84F5AB4BCB401786348C1">
    <w:name w:val="AFCCF0A29AF84F5AB4BCB401786348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F19F53-7F68-4773-B39C-644A525D8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WordTemplate</Template>
  <TotalTime>0</TotalTime>
  <Pages>3</Pages>
  <Words>39</Words>
  <Characters>225</Characters>
  <Application>ReqView/2.13.2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ReqView.document.name</vt:lpstr>
      <vt:lpstr>ReqView.document.name</vt:lpstr>
    </vt:vector>
  </TitlesOfParts>
  <Company>DAIICT</Company>
  <LinksUpToDate>false</LinksUpToDate>
  <CharactersWithSpaces>263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Shubham</dc:creator>
  <cp:keywords/>
  <dc:description/>
  <cp:lastModifiedBy>Shubham</cp:lastModifiedBy>
  <cp:revision>2</cp:revision>
  <dcterms:created xsi:type="dcterms:W3CDTF">2022-03-06T16:25:29.279Z</dcterms:created>
  <dcterms:modified xsi:type="dcterms:W3CDTF">2022-03-06T16:25:29.279Z</dcterms:modified>
</cp:coreProperties>
</file>